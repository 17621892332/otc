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F4E6" w14:textId="77777777" w:rsidR="007A2D39" w:rsidRPr="00D45CA6" w:rsidRDefault="00897E12">
      <w:pPr>
        <w:spacing w:line="240" w:lineRule="atLeast"/>
        <w:jc w:val="center"/>
        <w:outlineLvl w:val="1"/>
        <w:rPr>
          <w:rFonts w:asciiTheme="minorEastAsia" w:eastAsiaTheme="minorEastAsia" w:hAnsiTheme="minorEastAsia"/>
          <w:bCs/>
          <w:sz w:val="30"/>
        </w:rPr>
      </w:pPr>
      <w:r w:rsidRPr="00D45CA6">
        <w:rPr>
          <w:rFonts w:asciiTheme="minorEastAsia" w:eastAsiaTheme="minorEastAsia" w:hAnsiTheme="minorEastAsia" w:hint="eastAsia"/>
          <w:bCs/>
          <w:sz w:val="30"/>
        </w:rPr>
        <w:t>场外衍生品</w:t>
      </w:r>
      <w:r w:rsidR="00792284" w:rsidRPr="00D45CA6">
        <w:rPr>
          <w:rFonts w:asciiTheme="minorEastAsia" w:eastAsiaTheme="minorEastAsia" w:hAnsiTheme="minorEastAsia" w:hint="eastAsia"/>
          <w:bCs/>
          <w:sz w:val="30"/>
        </w:rPr>
        <w:t>交易结算单</w:t>
      </w:r>
    </w:p>
    <w:p w14:paraId="2BB40E45" w14:textId="46F49D58" w:rsidR="007A2D39" w:rsidRPr="00D45CA6" w:rsidRDefault="00792284">
      <w:pPr>
        <w:snapToGrid w:val="0"/>
        <w:spacing w:line="360" w:lineRule="auto"/>
        <w:jc w:val="left"/>
        <w:rPr>
          <w:rFonts w:asciiTheme="minorEastAsia" w:eastAsiaTheme="minorEastAsia" w:hAnsiTheme="minorEastAsia"/>
          <w:sz w:val="22"/>
        </w:rPr>
      </w:pPr>
      <w:r w:rsidRPr="00D45CA6">
        <w:rPr>
          <w:rFonts w:asciiTheme="minorEastAsia" w:eastAsiaTheme="minorEastAsia" w:hAnsiTheme="minorEastAsia" w:hint="eastAsia"/>
          <w:bCs/>
          <w:sz w:val="22"/>
        </w:rPr>
        <w:t>尊敬的投资者</w:t>
      </w:r>
      <w:r w:rsidRPr="00D45CA6">
        <w:rPr>
          <w:rFonts w:asciiTheme="minorEastAsia" w:eastAsiaTheme="minorEastAsia" w:hAnsiTheme="minorEastAsia" w:hint="eastAsia"/>
          <w:sz w:val="22"/>
        </w:rPr>
        <w:t>（投资者名称：</w:t>
      </w:r>
      <w:r w:rsidR="00D45CA6" w:rsidRPr="00D45CA6">
        <w:rPr>
          <w:rFonts w:asciiTheme="minorEastAsia" w:eastAsiaTheme="minorEastAsia" w:hAnsiTheme="minorEastAsia" w:hint="eastAsia"/>
          <w:bCs/>
        </w:rPr>
        <w:t>${</w:t>
      </w:r>
      <w:proofErr w:type="spellStart"/>
      <w:r w:rsidR="00D45CA6" w:rsidRPr="00D45CA6">
        <w:rPr>
          <w:rFonts w:asciiTheme="minorEastAsia" w:eastAsiaTheme="minorEastAsia" w:hAnsiTheme="minorEastAsia"/>
          <w:bCs/>
        </w:rPr>
        <w:t>clientName</w:t>
      </w:r>
      <w:proofErr w:type="spellEnd"/>
      <w:r w:rsidR="00D45CA6" w:rsidRPr="00D45CA6">
        <w:rPr>
          <w:rFonts w:asciiTheme="minorEastAsia" w:eastAsiaTheme="minorEastAsia" w:hAnsiTheme="minorEastAsia" w:hint="eastAsia"/>
          <w:bCs/>
        </w:rPr>
        <w:t>}</w:t>
      </w:r>
      <w:r w:rsidRPr="00D45CA6">
        <w:rPr>
          <w:rFonts w:asciiTheme="minorEastAsia" w:eastAsiaTheme="minorEastAsia" w:hAnsiTheme="minorEastAsia" w:hint="eastAsia"/>
          <w:sz w:val="22"/>
        </w:rPr>
        <w:t>）：</w:t>
      </w:r>
    </w:p>
    <w:p w14:paraId="35944A81" w14:textId="77777777" w:rsidR="007A2D39" w:rsidRPr="00D45CA6" w:rsidRDefault="00792284">
      <w:pPr>
        <w:snapToGrid w:val="0"/>
        <w:spacing w:line="360" w:lineRule="auto"/>
        <w:ind w:firstLineChars="200" w:firstLine="440"/>
        <w:jc w:val="left"/>
        <w:rPr>
          <w:rFonts w:asciiTheme="minorEastAsia" w:eastAsiaTheme="minorEastAsia" w:hAnsiTheme="minorEastAsia"/>
          <w:sz w:val="22"/>
        </w:rPr>
      </w:pPr>
      <w:r w:rsidRPr="00D45CA6">
        <w:rPr>
          <w:rFonts w:asciiTheme="minorEastAsia" w:eastAsiaTheme="minorEastAsia" w:hAnsiTheme="minorEastAsia" w:hint="eastAsia"/>
          <w:sz w:val="22"/>
        </w:rPr>
        <w:t>贵司与我司签署了《中国证券期货市场衍生品交易确认书》，双方达成下述</w:t>
      </w:r>
      <w:r w:rsidR="00897E12" w:rsidRPr="00D45CA6">
        <w:rPr>
          <w:rFonts w:asciiTheme="minorEastAsia" w:eastAsiaTheme="minorEastAsia" w:hAnsiTheme="minorEastAsia" w:hint="eastAsia"/>
          <w:sz w:val="22"/>
        </w:rPr>
        <w:t>场外衍生品</w:t>
      </w:r>
      <w:r w:rsidRPr="00D45CA6">
        <w:rPr>
          <w:rFonts w:asciiTheme="minorEastAsia" w:eastAsiaTheme="minorEastAsia" w:hAnsiTheme="minorEastAsia" w:hint="eastAsia"/>
          <w:sz w:val="22"/>
        </w:rPr>
        <w:t>交易。</w:t>
      </w:r>
    </w:p>
    <w:p w14:paraId="14FAFDC0" w14:textId="77777777" w:rsidR="007A2D39" w:rsidRPr="00D45CA6" w:rsidRDefault="00792284">
      <w:pPr>
        <w:snapToGrid w:val="0"/>
        <w:spacing w:line="360" w:lineRule="auto"/>
        <w:ind w:firstLineChars="200" w:firstLine="440"/>
        <w:jc w:val="left"/>
        <w:rPr>
          <w:rFonts w:asciiTheme="minorEastAsia" w:eastAsiaTheme="minorEastAsia" w:hAnsiTheme="minorEastAsia"/>
          <w:sz w:val="22"/>
        </w:rPr>
      </w:pPr>
      <w:r w:rsidRPr="00D45CA6">
        <w:rPr>
          <w:rFonts w:asciiTheme="minorEastAsia" w:eastAsiaTheme="minorEastAsia" w:hAnsiTheme="minorEastAsia" w:hint="eastAsia"/>
          <w:sz w:val="22"/>
        </w:rPr>
        <w:t>本结算单用于明确下述</w:t>
      </w:r>
      <w:r w:rsidR="00897E12" w:rsidRPr="00D45CA6">
        <w:rPr>
          <w:rFonts w:asciiTheme="minorEastAsia" w:eastAsiaTheme="minorEastAsia" w:hAnsiTheme="minorEastAsia" w:hint="eastAsia"/>
          <w:sz w:val="22"/>
        </w:rPr>
        <w:t>场外衍生品</w:t>
      </w:r>
      <w:r w:rsidRPr="00D45CA6">
        <w:rPr>
          <w:rFonts w:asciiTheme="minorEastAsia" w:eastAsiaTheme="minorEastAsia" w:hAnsiTheme="minorEastAsia" w:hint="eastAsia"/>
          <w:sz w:val="22"/>
        </w:rPr>
        <w:t>因平仓产生的双方权利义务。</w:t>
      </w:r>
    </w:p>
    <w:p w14:paraId="7BE55BC7" w14:textId="77777777" w:rsidR="007A2D39" w:rsidRPr="00D45CA6" w:rsidRDefault="00792284">
      <w:pPr>
        <w:snapToGrid w:val="0"/>
        <w:spacing w:line="360" w:lineRule="auto"/>
        <w:jc w:val="left"/>
        <w:rPr>
          <w:rFonts w:asciiTheme="minorEastAsia" w:eastAsiaTheme="minorEastAsia" w:hAnsiTheme="minorEastAsia"/>
          <w:bCs/>
          <w:sz w:val="22"/>
        </w:rPr>
      </w:pPr>
      <w:r w:rsidRPr="00D45CA6">
        <w:rPr>
          <w:rFonts w:asciiTheme="minorEastAsia" w:eastAsiaTheme="minorEastAsia" w:hAnsiTheme="minorEastAsia" w:hint="eastAsia"/>
          <w:bCs/>
          <w:sz w:val="22"/>
        </w:rPr>
        <w:t>注：结算盈亏列数据为正，即贵司盈利；</w:t>
      </w:r>
    </w:p>
    <w:p w14:paraId="28FEE7DE" w14:textId="77777777" w:rsidR="007A2D39" w:rsidRPr="00D45CA6" w:rsidRDefault="00792284">
      <w:pPr>
        <w:snapToGrid w:val="0"/>
        <w:spacing w:line="360" w:lineRule="auto"/>
        <w:jc w:val="left"/>
        <w:rPr>
          <w:rFonts w:asciiTheme="minorEastAsia" w:eastAsiaTheme="minorEastAsia" w:hAnsiTheme="minorEastAsia"/>
        </w:rPr>
      </w:pPr>
      <w:r w:rsidRPr="00D45CA6">
        <w:rPr>
          <w:rFonts w:asciiTheme="minorEastAsia" w:eastAsiaTheme="minorEastAsia" w:hAnsiTheme="minorEastAsia" w:hint="eastAsia"/>
          <w:bCs/>
          <w:sz w:val="22"/>
        </w:rPr>
        <w:t xml:space="preserve"> </w:t>
      </w:r>
      <w:r w:rsidRPr="00D45CA6">
        <w:rPr>
          <w:rFonts w:asciiTheme="minorEastAsia" w:eastAsiaTheme="minorEastAsia" w:hAnsiTheme="minorEastAsia"/>
          <w:bCs/>
          <w:sz w:val="22"/>
        </w:rPr>
        <w:t xml:space="preserve">   </w:t>
      </w:r>
      <w:r w:rsidRPr="00D45CA6">
        <w:rPr>
          <w:rFonts w:asciiTheme="minorEastAsia" w:eastAsiaTheme="minorEastAsia" w:hAnsiTheme="minorEastAsia" w:hint="eastAsia"/>
          <w:bCs/>
          <w:sz w:val="22"/>
        </w:rPr>
        <w:t>结算盈亏列数据为负，即贵司亏损。</w:t>
      </w:r>
    </w:p>
    <w:p w14:paraId="5611EBD1" w14:textId="77777777" w:rsidR="007A2D39" w:rsidRPr="00D45CA6" w:rsidRDefault="007A2D39">
      <w:pPr>
        <w:snapToGrid w:val="0"/>
        <w:spacing w:line="360" w:lineRule="auto"/>
        <w:ind w:right="420"/>
        <w:jc w:val="right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1294"/>
        <w:gridCol w:w="1473"/>
        <w:gridCol w:w="1234"/>
        <w:gridCol w:w="1174"/>
        <w:gridCol w:w="1234"/>
        <w:gridCol w:w="456"/>
        <w:gridCol w:w="695"/>
        <w:gridCol w:w="695"/>
        <w:gridCol w:w="575"/>
        <w:gridCol w:w="815"/>
        <w:gridCol w:w="695"/>
        <w:gridCol w:w="815"/>
        <w:gridCol w:w="695"/>
        <w:gridCol w:w="695"/>
        <w:gridCol w:w="695"/>
      </w:tblGrid>
      <w:tr w:rsidR="00D45CA6" w:rsidRPr="00D45CA6" w14:paraId="2ED77665" w14:textId="77777777" w:rsidTr="00C57F63">
        <w:trPr>
          <w:trHeight w:val="270"/>
        </w:trPr>
        <w:tc>
          <w:tcPr>
            <w:tcW w:w="328" w:type="pct"/>
            <w:shd w:val="clear" w:color="auto" w:fill="auto"/>
            <w:noWrap/>
            <w:vAlign w:val="center"/>
          </w:tcPr>
          <w:p w14:paraId="0890854C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交易编号</w:t>
            </w:r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2B567C51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成交日期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14:paraId="2FEC02BF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到期日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0C3232A1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标的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7CCD0AC6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买卖方向</w:t>
            </w:r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61234849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期权类型</w:t>
            </w:r>
          </w:p>
        </w:tc>
        <w:tc>
          <w:tcPr>
            <w:tcW w:w="249" w:type="pct"/>
            <w:shd w:val="clear" w:color="auto" w:fill="auto"/>
            <w:noWrap/>
            <w:vAlign w:val="center"/>
          </w:tcPr>
          <w:p w14:paraId="21990A30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数量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07289BF9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执行价格</w:t>
            </w:r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3BF44C57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期</w:t>
            </w:r>
            <w:proofErr w:type="gramStart"/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初价格</w:t>
            </w:r>
            <w:proofErr w:type="gramEnd"/>
          </w:p>
        </w:tc>
        <w:tc>
          <w:tcPr>
            <w:tcW w:w="407" w:type="pct"/>
            <w:shd w:val="clear" w:color="auto" w:fill="auto"/>
            <w:noWrap/>
            <w:vAlign w:val="center"/>
          </w:tcPr>
          <w:p w14:paraId="262177E1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权利金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6D00B725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权利金总额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4F7F006D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结算价格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56402459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实际到期日</w:t>
            </w:r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75BF407F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平仓单价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14:paraId="451A43FE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到期结算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BAF4ADB" w14:textId="77777777" w:rsidR="007A2D39" w:rsidRPr="00D45CA6" w:rsidRDefault="00792284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结算盈亏</w:t>
            </w:r>
          </w:p>
        </w:tc>
      </w:tr>
      <w:tr w:rsidR="00D45CA6" w:rsidRPr="00D45CA6" w14:paraId="40C3C06D" w14:textId="77777777" w:rsidTr="00C57F63">
        <w:trPr>
          <w:trHeight w:val="270"/>
        </w:trPr>
        <w:tc>
          <w:tcPr>
            <w:tcW w:w="328" w:type="pct"/>
            <w:shd w:val="clear" w:color="auto" w:fill="auto"/>
            <w:noWrap/>
            <w:vAlign w:val="center"/>
          </w:tcPr>
          <w:p w14:paraId="1AE5DB6F" w14:textId="19A49E85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$</w:t>
            </w: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tradeCode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}</w:t>
            </w:r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7F1FE386" w14:textId="0FD28E20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${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  <w:t>tradeDateString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}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14:paraId="05688059" w14:textId="7E6236B5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$</w:t>
            </w: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maturityDateString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}</w:t>
            </w:r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151082C4" w14:textId="448C4696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$</w:t>
            </w: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underlyingCode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}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35756807" w14:textId="0C7B652E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${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  <w:t>buyOrSellName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}</w:t>
            </w:r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7424B1AD" w14:textId="0C68C023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${</w:t>
            </w: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  <w:t>optionTypeName</w:t>
            </w:r>
            <w:proofErr w:type="spellEnd"/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}</w:t>
            </w:r>
          </w:p>
        </w:tc>
        <w:tc>
          <w:tcPr>
            <w:tcW w:w="249" w:type="pct"/>
            <w:shd w:val="clear" w:color="auto" w:fill="auto"/>
            <w:noWrap/>
            <w:vAlign w:val="center"/>
          </w:tcPr>
          <w:p w14:paraId="3EC13195" w14:textId="09E9F8DB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</w:t>
            </w: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>odo</w:t>
            </w:r>
            <w:proofErr w:type="spellEnd"/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14980529" w14:textId="5B1AC407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297" w:type="pct"/>
            <w:shd w:val="clear" w:color="auto" w:fill="auto"/>
            <w:noWrap/>
            <w:vAlign w:val="center"/>
          </w:tcPr>
          <w:p w14:paraId="270ABC2E" w14:textId="3C9BE27C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407" w:type="pct"/>
            <w:shd w:val="clear" w:color="auto" w:fill="auto"/>
            <w:noWrap/>
            <w:vAlign w:val="center"/>
          </w:tcPr>
          <w:p w14:paraId="61E1F2B9" w14:textId="2F170851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34297E05" w14:textId="2A6EA96B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 w:hint="eastAsia"/>
                <w:color w:val="000000"/>
                <w:sz w:val="12"/>
                <w:szCs w:val="12"/>
              </w:rPr>
              <w:t>t</w:t>
            </w:r>
            <w:r w:rsidRPr="00D45CA6"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  <w:t>odo</w:t>
            </w:r>
            <w:proofErr w:type="spellEnd"/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36D4655A" w14:textId="6BA09DD7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313" w:type="pct"/>
            <w:shd w:val="clear" w:color="auto" w:fill="auto"/>
            <w:noWrap/>
            <w:vAlign w:val="center"/>
          </w:tcPr>
          <w:p w14:paraId="0D40F7E1" w14:textId="556C5B40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328" w:type="pct"/>
            <w:shd w:val="clear" w:color="auto" w:fill="auto"/>
            <w:noWrap/>
            <w:vAlign w:val="center"/>
          </w:tcPr>
          <w:p w14:paraId="10721F79" w14:textId="3F6417BE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344" w:type="pct"/>
            <w:shd w:val="clear" w:color="auto" w:fill="auto"/>
            <w:noWrap/>
            <w:vAlign w:val="center"/>
          </w:tcPr>
          <w:p w14:paraId="052E294C" w14:textId="7CF6F284" w:rsidR="007A2D39" w:rsidRPr="00D45CA6" w:rsidRDefault="00C57F63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r w:rsidRPr="00D45CA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2"/>
                <w:szCs w:val="12"/>
                <w:lang w:bidi="ar"/>
              </w:rPr>
              <w:t xml:space="preserve"> </w:t>
            </w:r>
            <w:proofErr w:type="spellStart"/>
            <w:r w:rsidR="00D45CA6"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6F2EEE6" w14:textId="70164A74" w:rsidR="007A2D39" w:rsidRPr="00D45CA6" w:rsidRDefault="00D45CA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="宋体"/>
                <w:color w:val="000000"/>
                <w:sz w:val="12"/>
                <w:szCs w:val="12"/>
              </w:rPr>
            </w:pPr>
            <w:proofErr w:type="spellStart"/>
            <w:r w:rsidRPr="00D45CA6">
              <w:rPr>
                <w:rFonts w:asciiTheme="minorEastAsia" w:eastAsiaTheme="minorEastAsia" w:hAnsiTheme="minorEastAsia" w:cs="宋体"/>
                <w:color w:val="000000"/>
                <w:kern w:val="0"/>
                <w:sz w:val="12"/>
                <w:szCs w:val="12"/>
                <w:lang w:bidi="ar"/>
              </w:rPr>
              <w:t>todo</w:t>
            </w:r>
            <w:proofErr w:type="spellEnd"/>
          </w:p>
        </w:tc>
      </w:tr>
    </w:tbl>
    <w:p w14:paraId="30B9EB64" w14:textId="77777777" w:rsidR="007A2D39" w:rsidRPr="00D45CA6" w:rsidRDefault="007A2D39">
      <w:pPr>
        <w:snapToGrid w:val="0"/>
        <w:spacing w:line="360" w:lineRule="auto"/>
        <w:ind w:right="420"/>
        <w:jc w:val="right"/>
        <w:rPr>
          <w:rFonts w:asciiTheme="minorEastAsia" w:eastAsiaTheme="minorEastAsia" w:hAnsiTheme="minorEastAsia"/>
          <w:b/>
        </w:rPr>
      </w:pPr>
    </w:p>
    <w:p w14:paraId="67883457" w14:textId="77777777" w:rsidR="007A2D39" w:rsidRPr="00D45CA6" w:rsidRDefault="00792284">
      <w:pPr>
        <w:snapToGrid w:val="0"/>
        <w:spacing w:line="360" w:lineRule="auto"/>
        <w:ind w:right="420"/>
        <w:jc w:val="right"/>
        <w:rPr>
          <w:rFonts w:asciiTheme="minorEastAsia" w:eastAsiaTheme="minorEastAsia" w:hAnsiTheme="minorEastAsia"/>
          <w:bCs/>
        </w:rPr>
      </w:pPr>
      <w:r w:rsidRPr="00D45CA6">
        <w:rPr>
          <w:rFonts w:asciiTheme="minorEastAsia" w:eastAsiaTheme="minorEastAsia" w:hAnsiTheme="minorEastAsia" w:hint="eastAsia"/>
          <w:b/>
        </w:rPr>
        <w:t xml:space="preserve"> </w:t>
      </w:r>
      <w:r w:rsidRPr="00D45CA6">
        <w:rPr>
          <w:rFonts w:asciiTheme="minorEastAsia" w:eastAsiaTheme="minorEastAsia" w:hAnsiTheme="minorEastAsia"/>
          <w:b/>
        </w:rPr>
        <w:t xml:space="preserve">                                  </w:t>
      </w:r>
      <w:r w:rsidRPr="00D45CA6">
        <w:rPr>
          <w:rFonts w:asciiTheme="minorEastAsia" w:eastAsiaTheme="minorEastAsia" w:hAnsiTheme="minorEastAsia" w:hint="eastAsia"/>
          <w:b/>
        </w:rPr>
        <w:t xml:space="preserve">   </w:t>
      </w:r>
      <w:r w:rsidRPr="00D45CA6">
        <w:rPr>
          <w:rFonts w:asciiTheme="minorEastAsia" w:eastAsiaTheme="minorEastAsia" w:hAnsiTheme="minorEastAsia" w:hint="eastAsia"/>
          <w:bCs/>
        </w:rPr>
        <w:t xml:space="preserve"> </w:t>
      </w:r>
      <w:proofErr w:type="gramStart"/>
      <w:r w:rsidRPr="00D45CA6">
        <w:rPr>
          <w:rFonts w:asciiTheme="minorEastAsia" w:eastAsiaTheme="minorEastAsia" w:hAnsiTheme="minorEastAsia" w:hint="eastAsia"/>
          <w:bCs/>
        </w:rPr>
        <w:t>东证润和</w:t>
      </w:r>
      <w:proofErr w:type="gramEnd"/>
      <w:r w:rsidRPr="00D45CA6">
        <w:rPr>
          <w:rFonts w:asciiTheme="minorEastAsia" w:eastAsiaTheme="minorEastAsia" w:hAnsiTheme="minorEastAsia" w:hint="eastAsia"/>
          <w:bCs/>
        </w:rPr>
        <w:t>资本管理有限公司（盖章）</w:t>
      </w:r>
    </w:p>
    <w:p w14:paraId="6F4CE5B7" w14:textId="7A3427BF" w:rsidR="007A2D39" w:rsidRPr="00D45CA6" w:rsidRDefault="00792284">
      <w:pPr>
        <w:snapToGrid w:val="0"/>
        <w:spacing w:line="360" w:lineRule="auto"/>
        <w:ind w:right="420" w:firstLineChars="2200" w:firstLine="4620"/>
        <w:jc w:val="right"/>
        <w:rPr>
          <w:rFonts w:asciiTheme="minorEastAsia" w:eastAsiaTheme="minorEastAsia" w:hAnsiTheme="minorEastAsia"/>
          <w:bCs/>
        </w:rPr>
      </w:pPr>
      <w:r w:rsidRPr="00D45CA6">
        <w:rPr>
          <w:rFonts w:asciiTheme="minorEastAsia" w:eastAsiaTheme="minorEastAsia" w:hAnsiTheme="minorEastAsia" w:hint="eastAsia"/>
          <w:bCs/>
        </w:rPr>
        <w:t>日期：</w:t>
      </w:r>
      <w:proofErr w:type="spellStart"/>
      <w:r w:rsidR="00D45CA6" w:rsidRPr="00D45CA6">
        <w:rPr>
          <w:rFonts w:asciiTheme="minorEastAsia" w:eastAsiaTheme="minorEastAsia" w:hAnsiTheme="minorEastAsia"/>
          <w:bCs/>
        </w:rPr>
        <w:t>todo</w:t>
      </w:r>
      <w:proofErr w:type="spellEnd"/>
    </w:p>
    <w:p w14:paraId="74157DD6" w14:textId="77777777" w:rsidR="007A2D39" w:rsidRPr="00D45CA6" w:rsidRDefault="00792284">
      <w:pPr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D45CA6">
        <w:rPr>
          <w:rFonts w:asciiTheme="minorEastAsia" w:eastAsiaTheme="minorEastAsia" w:hAnsiTheme="minorEastAsia" w:hint="eastAsia"/>
          <w:bCs/>
        </w:rPr>
        <w:t>投资者确认：</w:t>
      </w:r>
    </w:p>
    <w:p w14:paraId="77896B5B" w14:textId="77777777" w:rsidR="007A2D39" w:rsidRPr="00D45CA6" w:rsidRDefault="00792284">
      <w:pPr>
        <w:snapToGrid w:val="0"/>
        <w:spacing w:line="360" w:lineRule="auto"/>
        <w:ind w:firstLineChars="200" w:firstLine="420"/>
        <w:rPr>
          <w:rFonts w:asciiTheme="minorEastAsia" w:eastAsiaTheme="minorEastAsia" w:hAnsiTheme="minorEastAsia"/>
          <w:bCs/>
        </w:rPr>
      </w:pPr>
      <w:r w:rsidRPr="00D45CA6">
        <w:rPr>
          <w:rFonts w:asciiTheme="minorEastAsia" w:eastAsiaTheme="minorEastAsia" w:hAnsiTheme="minorEastAsia" w:hint="eastAsia"/>
          <w:bCs/>
        </w:rPr>
        <w:t>本机构已阅读了上述告知内容，确认该笔交易的相关结算数据无误，我司同意贵</w:t>
      </w:r>
      <w:proofErr w:type="gramStart"/>
      <w:r w:rsidRPr="00D45CA6">
        <w:rPr>
          <w:rFonts w:asciiTheme="minorEastAsia" w:eastAsiaTheme="minorEastAsia" w:hAnsiTheme="minorEastAsia" w:hint="eastAsia"/>
          <w:bCs/>
        </w:rPr>
        <w:t>司依据</w:t>
      </w:r>
      <w:proofErr w:type="gramEnd"/>
      <w:r w:rsidRPr="00D45CA6">
        <w:rPr>
          <w:rFonts w:asciiTheme="minorEastAsia" w:eastAsiaTheme="minorEastAsia" w:hAnsiTheme="minorEastAsia" w:hint="eastAsia"/>
          <w:bCs/>
        </w:rPr>
        <w:t>本结算单就双方签署的上述交易确认书进行结算。</w:t>
      </w:r>
      <w:bookmarkStart w:id="0" w:name="_Hlk22043749"/>
      <w:r w:rsidRPr="00D45CA6">
        <w:rPr>
          <w:rFonts w:asciiTheme="minorEastAsia" w:eastAsiaTheme="minorEastAsia" w:hAnsiTheme="minorEastAsia" w:hint="eastAsia"/>
          <w:bCs/>
        </w:rPr>
        <w:t>我司明确知晓双方完成结算资金交</w:t>
      </w:r>
      <w:proofErr w:type="gramStart"/>
      <w:r w:rsidRPr="00D45CA6">
        <w:rPr>
          <w:rFonts w:asciiTheme="minorEastAsia" w:eastAsiaTheme="minorEastAsia" w:hAnsiTheme="minorEastAsia" w:hint="eastAsia"/>
          <w:bCs/>
        </w:rPr>
        <w:t>收义务</w:t>
      </w:r>
      <w:proofErr w:type="gramEnd"/>
      <w:r w:rsidRPr="00D45CA6">
        <w:rPr>
          <w:rFonts w:asciiTheme="minorEastAsia" w:eastAsiaTheme="minorEastAsia" w:hAnsiTheme="minorEastAsia" w:hint="eastAsia"/>
          <w:bCs/>
        </w:rPr>
        <w:t>后，该交易确认书约定的双方权利义务关系结束。我司若对本交易结算单内容存在异议的，应最晚于下一个交易时段开始前以双方签署的&lt;《中国证券期货市场衍生品交易主协议》补充协议&gt;中约定的形式通知</w:t>
      </w:r>
      <w:proofErr w:type="gramStart"/>
      <w:r w:rsidRPr="00D45CA6">
        <w:rPr>
          <w:rFonts w:asciiTheme="minorEastAsia" w:eastAsiaTheme="minorEastAsia" w:hAnsiTheme="minorEastAsia" w:hint="eastAsia"/>
          <w:bCs/>
        </w:rPr>
        <w:t>贵司其异议</w:t>
      </w:r>
      <w:proofErr w:type="gramEnd"/>
      <w:r w:rsidRPr="00D45CA6">
        <w:rPr>
          <w:rFonts w:asciiTheme="minorEastAsia" w:eastAsiaTheme="minorEastAsia" w:hAnsiTheme="minorEastAsia" w:hint="eastAsia"/>
          <w:bCs/>
        </w:rPr>
        <w:t>内容，否则视为对本交易结算单内容的认可。</w:t>
      </w:r>
      <w:bookmarkEnd w:id="0"/>
    </w:p>
    <w:sectPr w:rsidR="007A2D39" w:rsidRPr="00D45CA6"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E2E6" w14:textId="77777777" w:rsidR="00E552CA" w:rsidRDefault="00E552CA">
      <w:r>
        <w:separator/>
      </w:r>
    </w:p>
  </w:endnote>
  <w:endnote w:type="continuationSeparator" w:id="0">
    <w:p w14:paraId="6E8E66AC" w14:textId="77777777" w:rsidR="00E552CA" w:rsidRDefault="00E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8B22" w14:textId="77777777" w:rsidR="00E552CA" w:rsidRDefault="00E552CA">
      <w:r>
        <w:separator/>
      </w:r>
    </w:p>
  </w:footnote>
  <w:footnote w:type="continuationSeparator" w:id="0">
    <w:p w14:paraId="5247864E" w14:textId="77777777" w:rsidR="00E552CA" w:rsidRDefault="00E5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53F5" w14:textId="77777777" w:rsidR="007A2D39" w:rsidRDefault="00792284">
    <w:pPr>
      <w:pStyle w:val="a7"/>
      <w:jc w:val="right"/>
    </w:pPr>
    <w:proofErr w:type="gramStart"/>
    <w:r>
      <w:rPr>
        <w:rFonts w:hint="eastAsia"/>
      </w:rPr>
      <w:t>东证润和</w:t>
    </w:r>
    <w:proofErr w:type="gramEnd"/>
    <w:r>
      <w:rPr>
        <w:rFonts w:hint="eastAsia"/>
      </w:rPr>
      <w:t>资本管理有限公司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356F76"/>
    <w:rsid w:val="00001F27"/>
    <w:rsid w:val="000023FD"/>
    <w:rsid w:val="00021ECF"/>
    <w:rsid w:val="000253A2"/>
    <w:rsid w:val="00025764"/>
    <w:rsid w:val="00031BAE"/>
    <w:rsid w:val="0003393A"/>
    <w:rsid w:val="00037F3A"/>
    <w:rsid w:val="00040A05"/>
    <w:rsid w:val="00043BDB"/>
    <w:rsid w:val="00052852"/>
    <w:rsid w:val="0005628C"/>
    <w:rsid w:val="000657C0"/>
    <w:rsid w:val="00074E11"/>
    <w:rsid w:val="000833D3"/>
    <w:rsid w:val="00096469"/>
    <w:rsid w:val="000A2635"/>
    <w:rsid w:val="000C799D"/>
    <w:rsid w:val="000C7C70"/>
    <w:rsid w:val="000D2ED2"/>
    <w:rsid w:val="000E5064"/>
    <w:rsid w:val="000F04F0"/>
    <w:rsid w:val="000F59D6"/>
    <w:rsid w:val="000F6F4C"/>
    <w:rsid w:val="00103832"/>
    <w:rsid w:val="00106245"/>
    <w:rsid w:val="00113F9F"/>
    <w:rsid w:val="001224CA"/>
    <w:rsid w:val="00144C49"/>
    <w:rsid w:val="001465C6"/>
    <w:rsid w:val="00151AFC"/>
    <w:rsid w:val="001634F8"/>
    <w:rsid w:val="00197115"/>
    <w:rsid w:val="001A10BE"/>
    <w:rsid w:val="001B1EB9"/>
    <w:rsid w:val="001B67B1"/>
    <w:rsid w:val="001B7FB0"/>
    <w:rsid w:val="001D254A"/>
    <w:rsid w:val="001D7343"/>
    <w:rsid w:val="001F0617"/>
    <w:rsid w:val="001F0E18"/>
    <w:rsid w:val="001F5F8F"/>
    <w:rsid w:val="002075A5"/>
    <w:rsid w:val="00207894"/>
    <w:rsid w:val="00216E67"/>
    <w:rsid w:val="00230243"/>
    <w:rsid w:val="00236BDA"/>
    <w:rsid w:val="0024008F"/>
    <w:rsid w:val="0024409C"/>
    <w:rsid w:val="002517AD"/>
    <w:rsid w:val="00260837"/>
    <w:rsid w:val="00266ED7"/>
    <w:rsid w:val="002708C5"/>
    <w:rsid w:val="00272105"/>
    <w:rsid w:val="002B3E56"/>
    <w:rsid w:val="002D0313"/>
    <w:rsid w:val="002D2E7E"/>
    <w:rsid w:val="002D35A3"/>
    <w:rsid w:val="00305A54"/>
    <w:rsid w:val="0031387E"/>
    <w:rsid w:val="0032077D"/>
    <w:rsid w:val="00326D80"/>
    <w:rsid w:val="00326EE7"/>
    <w:rsid w:val="0033795A"/>
    <w:rsid w:val="00346516"/>
    <w:rsid w:val="003466D8"/>
    <w:rsid w:val="00367F6D"/>
    <w:rsid w:val="003726B0"/>
    <w:rsid w:val="003821A5"/>
    <w:rsid w:val="00387010"/>
    <w:rsid w:val="003B3472"/>
    <w:rsid w:val="003C121E"/>
    <w:rsid w:val="003C5990"/>
    <w:rsid w:val="003F2F76"/>
    <w:rsid w:val="00405502"/>
    <w:rsid w:val="0041113F"/>
    <w:rsid w:val="004131CC"/>
    <w:rsid w:val="00442644"/>
    <w:rsid w:val="004508A1"/>
    <w:rsid w:val="004563D8"/>
    <w:rsid w:val="00457C57"/>
    <w:rsid w:val="00467B0A"/>
    <w:rsid w:val="00483781"/>
    <w:rsid w:val="004838FE"/>
    <w:rsid w:val="00497072"/>
    <w:rsid w:val="004B2D58"/>
    <w:rsid w:val="004C47AA"/>
    <w:rsid w:val="004C6F03"/>
    <w:rsid w:val="004C788A"/>
    <w:rsid w:val="004D1550"/>
    <w:rsid w:val="004D20AC"/>
    <w:rsid w:val="004E5BC6"/>
    <w:rsid w:val="00510D3D"/>
    <w:rsid w:val="0052152F"/>
    <w:rsid w:val="00540F0A"/>
    <w:rsid w:val="00592533"/>
    <w:rsid w:val="00593573"/>
    <w:rsid w:val="00597876"/>
    <w:rsid w:val="005A37ED"/>
    <w:rsid w:val="005B53E4"/>
    <w:rsid w:val="005D3F3F"/>
    <w:rsid w:val="005D4C4A"/>
    <w:rsid w:val="005E60EA"/>
    <w:rsid w:val="005E6F3F"/>
    <w:rsid w:val="005F0416"/>
    <w:rsid w:val="005F19A8"/>
    <w:rsid w:val="005F45A3"/>
    <w:rsid w:val="005F6A14"/>
    <w:rsid w:val="006103C8"/>
    <w:rsid w:val="00612B62"/>
    <w:rsid w:val="006452AF"/>
    <w:rsid w:val="006461D2"/>
    <w:rsid w:val="006639DC"/>
    <w:rsid w:val="0067044F"/>
    <w:rsid w:val="00672F7D"/>
    <w:rsid w:val="006744E0"/>
    <w:rsid w:val="006745B1"/>
    <w:rsid w:val="00682392"/>
    <w:rsid w:val="00693F7C"/>
    <w:rsid w:val="006B0AE3"/>
    <w:rsid w:val="006B4A27"/>
    <w:rsid w:val="006C2913"/>
    <w:rsid w:val="006C33AA"/>
    <w:rsid w:val="006C3516"/>
    <w:rsid w:val="006C43F2"/>
    <w:rsid w:val="006C64C2"/>
    <w:rsid w:val="006E0609"/>
    <w:rsid w:val="006F12F6"/>
    <w:rsid w:val="006F2C92"/>
    <w:rsid w:val="006F6C78"/>
    <w:rsid w:val="0070185F"/>
    <w:rsid w:val="00703D26"/>
    <w:rsid w:val="007173FB"/>
    <w:rsid w:val="007255AF"/>
    <w:rsid w:val="00730313"/>
    <w:rsid w:val="0075095F"/>
    <w:rsid w:val="007545A2"/>
    <w:rsid w:val="007775D3"/>
    <w:rsid w:val="00786A38"/>
    <w:rsid w:val="00792284"/>
    <w:rsid w:val="007A2D39"/>
    <w:rsid w:val="007A55C5"/>
    <w:rsid w:val="007C78A9"/>
    <w:rsid w:val="007E39BE"/>
    <w:rsid w:val="00800D68"/>
    <w:rsid w:val="008018DF"/>
    <w:rsid w:val="00801F8E"/>
    <w:rsid w:val="00804F34"/>
    <w:rsid w:val="0080713E"/>
    <w:rsid w:val="00811A70"/>
    <w:rsid w:val="008145B1"/>
    <w:rsid w:val="0082430F"/>
    <w:rsid w:val="0084222D"/>
    <w:rsid w:val="00845D94"/>
    <w:rsid w:val="00846335"/>
    <w:rsid w:val="00846D1E"/>
    <w:rsid w:val="00883F50"/>
    <w:rsid w:val="008909A0"/>
    <w:rsid w:val="00897E12"/>
    <w:rsid w:val="008B7D9E"/>
    <w:rsid w:val="008C6134"/>
    <w:rsid w:val="008D0596"/>
    <w:rsid w:val="008E7B79"/>
    <w:rsid w:val="008F4FE6"/>
    <w:rsid w:val="00923B7A"/>
    <w:rsid w:val="009367E6"/>
    <w:rsid w:val="00943576"/>
    <w:rsid w:val="00947288"/>
    <w:rsid w:val="00960743"/>
    <w:rsid w:val="00970DAF"/>
    <w:rsid w:val="00972672"/>
    <w:rsid w:val="009845AB"/>
    <w:rsid w:val="009949ED"/>
    <w:rsid w:val="00997E0F"/>
    <w:rsid w:val="009A155D"/>
    <w:rsid w:val="009A4BD4"/>
    <w:rsid w:val="009C1A93"/>
    <w:rsid w:val="009C40EF"/>
    <w:rsid w:val="009E0BC7"/>
    <w:rsid w:val="009E3F28"/>
    <w:rsid w:val="009E7BB9"/>
    <w:rsid w:val="00A310A8"/>
    <w:rsid w:val="00A3199C"/>
    <w:rsid w:val="00A43F57"/>
    <w:rsid w:val="00A86746"/>
    <w:rsid w:val="00A871E3"/>
    <w:rsid w:val="00A87954"/>
    <w:rsid w:val="00A90E99"/>
    <w:rsid w:val="00A956BE"/>
    <w:rsid w:val="00AA1B56"/>
    <w:rsid w:val="00AB6FE1"/>
    <w:rsid w:val="00AC367E"/>
    <w:rsid w:val="00AD122B"/>
    <w:rsid w:val="00AF0A8A"/>
    <w:rsid w:val="00B04E7F"/>
    <w:rsid w:val="00B20DEE"/>
    <w:rsid w:val="00B25018"/>
    <w:rsid w:val="00B36C9D"/>
    <w:rsid w:val="00B37B7F"/>
    <w:rsid w:val="00B64B64"/>
    <w:rsid w:val="00B763A6"/>
    <w:rsid w:val="00B81674"/>
    <w:rsid w:val="00B81B3A"/>
    <w:rsid w:val="00BA7CB7"/>
    <w:rsid w:val="00BB1302"/>
    <w:rsid w:val="00BB54BE"/>
    <w:rsid w:val="00BC1E9B"/>
    <w:rsid w:val="00BC28D3"/>
    <w:rsid w:val="00BC42C8"/>
    <w:rsid w:val="00BC7696"/>
    <w:rsid w:val="00BD73B3"/>
    <w:rsid w:val="00C003CD"/>
    <w:rsid w:val="00C17639"/>
    <w:rsid w:val="00C205E8"/>
    <w:rsid w:val="00C23D59"/>
    <w:rsid w:val="00C2441B"/>
    <w:rsid w:val="00C26FF0"/>
    <w:rsid w:val="00C425D4"/>
    <w:rsid w:val="00C472E8"/>
    <w:rsid w:val="00C51D59"/>
    <w:rsid w:val="00C54F84"/>
    <w:rsid w:val="00C5555C"/>
    <w:rsid w:val="00C57F63"/>
    <w:rsid w:val="00C63D7A"/>
    <w:rsid w:val="00C64737"/>
    <w:rsid w:val="00C70F87"/>
    <w:rsid w:val="00C95C99"/>
    <w:rsid w:val="00CA6D95"/>
    <w:rsid w:val="00CB4D52"/>
    <w:rsid w:val="00CB70B6"/>
    <w:rsid w:val="00CC1943"/>
    <w:rsid w:val="00CC3F9D"/>
    <w:rsid w:val="00CC44FE"/>
    <w:rsid w:val="00CD0487"/>
    <w:rsid w:val="00CD50E0"/>
    <w:rsid w:val="00CE41EA"/>
    <w:rsid w:val="00CF379D"/>
    <w:rsid w:val="00D01EFC"/>
    <w:rsid w:val="00D1114C"/>
    <w:rsid w:val="00D222BA"/>
    <w:rsid w:val="00D22E8F"/>
    <w:rsid w:val="00D25351"/>
    <w:rsid w:val="00D45CA6"/>
    <w:rsid w:val="00D55BC3"/>
    <w:rsid w:val="00D77B90"/>
    <w:rsid w:val="00D80CAB"/>
    <w:rsid w:val="00D94A06"/>
    <w:rsid w:val="00DB4390"/>
    <w:rsid w:val="00DD7E12"/>
    <w:rsid w:val="00DE073E"/>
    <w:rsid w:val="00DF6D5B"/>
    <w:rsid w:val="00E1078E"/>
    <w:rsid w:val="00E31E01"/>
    <w:rsid w:val="00E3299A"/>
    <w:rsid w:val="00E33EC0"/>
    <w:rsid w:val="00E44597"/>
    <w:rsid w:val="00E552CA"/>
    <w:rsid w:val="00E65ED0"/>
    <w:rsid w:val="00E801CC"/>
    <w:rsid w:val="00E8398C"/>
    <w:rsid w:val="00E91770"/>
    <w:rsid w:val="00E94B46"/>
    <w:rsid w:val="00EB4193"/>
    <w:rsid w:val="00EB5FFE"/>
    <w:rsid w:val="00EC4F3A"/>
    <w:rsid w:val="00ED70B5"/>
    <w:rsid w:val="00F11EE1"/>
    <w:rsid w:val="00F13693"/>
    <w:rsid w:val="00F2096D"/>
    <w:rsid w:val="00F531F9"/>
    <w:rsid w:val="00F60801"/>
    <w:rsid w:val="00F76FD9"/>
    <w:rsid w:val="00F82CFF"/>
    <w:rsid w:val="00F936FF"/>
    <w:rsid w:val="00F93C9E"/>
    <w:rsid w:val="00FB354E"/>
    <w:rsid w:val="00FB4D72"/>
    <w:rsid w:val="00FD08F1"/>
    <w:rsid w:val="00FD7468"/>
    <w:rsid w:val="00FF217A"/>
    <w:rsid w:val="043E7D45"/>
    <w:rsid w:val="06356F76"/>
    <w:rsid w:val="09020751"/>
    <w:rsid w:val="09737FDE"/>
    <w:rsid w:val="0A421482"/>
    <w:rsid w:val="0B9A2540"/>
    <w:rsid w:val="0C6123FD"/>
    <w:rsid w:val="0CD826E7"/>
    <w:rsid w:val="0EE46163"/>
    <w:rsid w:val="0FEF3AC3"/>
    <w:rsid w:val="1087196B"/>
    <w:rsid w:val="1136749F"/>
    <w:rsid w:val="1753512B"/>
    <w:rsid w:val="1FD03B23"/>
    <w:rsid w:val="2881474B"/>
    <w:rsid w:val="2D1B6DEB"/>
    <w:rsid w:val="2DB404BA"/>
    <w:rsid w:val="321B1AB0"/>
    <w:rsid w:val="330848BB"/>
    <w:rsid w:val="36631905"/>
    <w:rsid w:val="375C487D"/>
    <w:rsid w:val="3BB701AC"/>
    <w:rsid w:val="3BD367CA"/>
    <w:rsid w:val="42263656"/>
    <w:rsid w:val="43153D7D"/>
    <w:rsid w:val="481B11C7"/>
    <w:rsid w:val="48C562AC"/>
    <w:rsid w:val="52DB0C9D"/>
    <w:rsid w:val="53E66AD5"/>
    <w:rsid w:val="5411767C"/>
    <w:rsid w:val="564D7E6F"/>
    <w:rsid w:val="57255400"/>
    <w:rsid w:val="582563CF"/>
    <w:rsid w:val="58FB65E7"/>
    <w:rsid w:val="5F4B5191"/>
    <w:rsid w:val="63871B8C"/>
    <w:rsid w:val="675F6850"/>
    <w:rsid w:val="698B747B"/>
    <w:rsid w:val="69D9787E"/>
    <w:rsid w:val="6A1625BA"/>
    <w:rsid w:val="6A2E53BF"/>
    <w:rsid w:val="6AC86EFF"/>
    <w:rsid w:val="6D052D2C"/>
    <w:rsid w:val="6D535020"/>
    <w:rsid w:val="6D847C1E"/>
    <w:rsid w:val="6DCB665B"/>
    <w:rsid w:val="6EAF213A"/>
    <w:rsid w:val="6EF236AB"/>
    <w:rsid w:val="72E703F5"/>
    <w:rsid w:val="759038F6"/>
    <w:rsid w:val="77656FA6"/>
    <w:rsid w:val="7812174F"/>
    <w:rsid w:val="7AB958E7"/>
    <w:rsid w:val="7DFB4553"/>
    <w:rsid w:val="7EDC341B"/>
    <w:rsid w:val="7F413D41"/>
    <w:rsid w:val="7F6C4B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97454"/>
  <w15:docId w15:val="{12D72EE1-FE3E-42FD-A40B-10776EE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Table Grid" w:uiPriority="3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p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02806F4-82A1-4689-9917-2BFDCC590F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shepu</dc:creator>
  <cp:lastModifiedBy>qiang cheng</cp:lastModifiedBy>
  <cp:revision>55</cp:revision>
  <cp:lastPrinted>2021-07-12T10:08:00Z</cp:lastPrinted>
  <dcterms:created xsi:type="dcterms:W3CDTF">2020-09-01T07:37:00Z</dcterms:created>
  <dcterms:modified xsi:type="dcterms:W3CDTF">2023-10-31T06:25:00Z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44178687B1BA48FA8CEBC24B1248E151</vt:lpwstr>
  </property>
  <property fmtid="{D5CDD505-2E9C-101B-9397-08002B2CF9AE}" pid="4" name="Generator">
    <vt:lpwstr>NPOI</vt:lpwstr>
  </property>
  <property fmtid="{D5CDD505-2E9C-101B-9397-08002B2CF9AE}" pid="5" name="Generator Version">
    <vt:lpwstr>2.5.6</vt:lpwstr>
  </property>
</Properties>
</file>